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CD3" w:rsidRDefault="00E72CD3" w:rsidP="004843F8">
      <w:pPr>
        <w:spacing w:before="0"/>
        <w:rPr>
          <w:sz w:val="20"/>
          <w:lang w:val="en-US"/>
        </w:rPr>
      </w:pPr>
    </w:p>
    <w:p w:rsidR="00E72CD3" w:rsidRPr="00E72CD3" w:rsidRDefault="00906662" w:rsidP="00E72CD3">
      <w:pPr>
        <w:spacing w:before="0"/>
        <w:ind w:firstLine="720"/>
        <w:rPr>
          <w:sz w:val="30"/>
          <w:lang w:val="en-US"/>
        </w:rPr>
      </w:pPr>
      <w:r w:rsidRPr="00E72CD3">
        <w:rPr>
          <w:sz w:val="30"/>
          <w:lang w:val="en-US"/>
        </w:rPr>
        <w:t>{{FIO}}</w:t>
      </w:r>
      <w:bookmarkStart w:id="0" w:name="_GoBack"/>
      <w:bookmarkEnd w:id="0"/>
    </w:p>
    <w:p w:rsidR="00C9036E" w:rsidRDefault="00C9036E" w:rsidP="00C9036E">
      <w:pPr>
        <w:ind w:left="3600"/>
        <w:rPr>
          <w:sz w:val="20"/>
        </w:rPr>
      </w:pPr>
    </w:p>
    <w:p w:rsidR="00C9036E" w:rsidRDefault="00C9036E" w:rsidP="00C9036E">
      <w:pPr>
        <w:rPr>
          <w:sz w:val="20"/>
        </w:rPr>
      </w:pPr>
    </w:p>
    <w:p w:rsidR="00CA4A72" w:rsidRPr="009308B4" w:rsidRDefault="00D422BE" w:rsidP="00906662">
      <w:pPr>
        <w:ind w:left="2880"/>
        <w:rPr>
          <w:sz w:val="20"/>
        </w:rPr>
      </w:pPr>
      <w:r w:rsidRPr="009724A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D81CDB6" wp14:editId="07BDAE64">
            <wp:simplePos x="0" y="0"/>
            <wp:positionH relativeFrom="column">
              <wp:posOffset>370536</wp:posOffset>
            </wp:positionH>
            <wp:positionV relativeFrom="paragraph">
              <wp:posOffset>70485</wp:posOffset>
            </wp:positionV>
            <wp:extent cx="612910" cy="603103"/>
            <wp:effectExtent l="0" t="0" r="0" b="6985"/>
            <wp:wrapNone/>
            <wp:docPr id="7" name="Рисунок 3">
              <a:extLst xmlns:a="http://schemas.openxmlformats.org/drawingml/2006/main">
                <a:ext uri="{FF2B5EF4-FFF2-40B4-BE49-F238E27FC236}">
                  <a16:creationId xmlns:a16="http://schemas.microsoft.com/office/drawing/2014/main" id="{AC8251CB-6663-9D48-8C80-C0D91B4EEE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 3">
                      <a:extLst>
                        <a:ext uri="{FF2B5EF4-FFF2-40B4-BE49-F238E27FC236}">
                          <a16:creationId xmlns:a16="http://schemas.microsoft.com/office/drawing/2014/main" id="{AC8251CB-6663-9D48-8C80-C0D91B4EEE70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10" cy="60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08B4">
        <w:rPr>
          <w:sz w:val="20"/>
        </w:rPr>
        <w:t>{{</w:t>
      </w:r>
      <w:proofErr w:type="spellStart"/>
      <w:r w:rsidRPr="009308B4">
        <w:rPr>
          <w:sz w:val="20"/>
        </w:rPr>
        <w:t>AdresComp</w:t>
      </w:r>
      <w:proofErr w:type="spellEnd"/>
      <w:r w:rsidRPr="009308B4">
        <w:rPr>
          <w:sz w:val="20"/>
        </w:rPr>
        <w:t>}}</w:t>
      </w:r>
    </w:p>
    <w:p w:rsidR="00CA4A72" w:rsidRPr="00770926" w:rsidRDefault="00D422BE" w:rsidP="00906662">
      <w:pPr>
        <w:spacing w:before="0"/>
        <w:ind w:left="2880"/>
        <w:rPr>
          <w:sz w:val="20"/>
        </w:rPr>
      </w:pPr>
      <w:r w:rsidRPr="009308B4">
        <w:rPr>
          <w:sz w:val="20"/>
        </w:rPr>
        <w:t>{{</w:t>
      </w:r>
      <w:proofErr w:type="spellStart"/>
      <w:r w:rsidRPr="009308B4">
        <w:rPr>
          <w:sz w:val="20"/>
        </w:rPr>
        <w:t>Adres</w:t>
      </w:r>
      <w:proofErr w:type="spellEnd"/>
      <w:r w:rsidRPr="009308B4">
        <w:rPr>
          <w:sz w:val="20"/>
        </w:rPr>
        <w:t>}}</w:t>
      </w:r>
    </w:p>
    <w:p w:rsidR="00D422BE" w:rsidRDefault="00906662" w:rsidP="00A44EAD">
      <w:pPr>
        <w:spacing w:before="0"/>
        <w:ind w:left="2880"/>
        <w:rPr>
          <w:sz w:val="20"/>
          <w:lang w:val="en-US"/>
        </w:rPr>
      </w:pPr>
      <w:r>
        <w:rPr>
          <w:sz w:val="20"/>
          <w:lang w:val="en-US"/>
        </w:rPr>
        <w:t>{{email}}</w:t>
      </w:r>
    </w:p>
    <w:p w:rsidR="00A44EAD" w:rsidRDefault="00A44EAD" w:rsidP="00A44EAD">
      <w:pPr>
        <w:spacing w:before="0"/>
        <w:ind w:left="2880"/>
        <w:rPr>
          <w:sz w:val="20"/>
        </w:rPr>
      </w:pPr>
      <w:r>
        <w:rPr>
          <w:sz w:val="20"/>
          <w:lang w:val="en-US"/>
        </w:rPr>
        <w:t>{{Web}}</w:t>
      </w:r>
    </w:p>
    <w:p w:rsidR="00CA4A72" w:rsidRDefault="00CA4A72" w:rsidP="00D422BE">
      <w:pPr>
        <w:spacing w:before="0"/>
        <w:ind w:left="2880"/>
        <w:rPr>
          <w:sz w:val="20"/>
        </w:rPr>
      </w:pPr>
    </w:p>
    <w:p w:rsidR="00C9036E" w:rsidRDefault="00D422BE" w:rsidP="00D422BE">
      <w:pPr>
        <w:ind w:firstLine="720"/>
        <w:rPr>
          <w:sz w:val="20"/>
        </w:rPr>
      </w:pPr>
      <w:r w:rsidRPr="009724A6">
        <w:rPr>
          <w:noProof/>
          <w:lang w:eastAsia="ru-RU"/>
        </w:rPr>
        <w:t xml:space="preserve"> </w:t>
      </w:r>
    </w:p>
    <w:p w:rsidR="00C9036E" w:rsidRDefault="00C9036E" w:rsidP="00C9036E">
      <w:pPr>
        <w:ind w:left="2880"/>
        <w:rPr>
          <w:sz w:val="20"/>
        </w:rPr>
      </w:pPr>
    </w:p>
    <w:p w:rsidR="00C9036E" w:rsidRDefault="00C9036E" w:rsidP="00C9036E">
      <w:pPr>
        <w:ind w:left="2880"/>
        <w:rPr>
          <w:sz w:val="20"/>
        </w:rPr>
      </w:pPr>
    </w:p>
    <w:p w:rsidR="00C9036E" w:rsidRDefault="00C9036E" w:rsidP="00C9036E">
      <w:pPr>
        <w:spacing w:before="0"/>
        <w:ind w:left="3600"/>
        <w:rPr>
          <w:sz w:val="20"/>
        </w:rPr>
      </w:pPr>
    </w:p>
    <w:p w:rsidR="00C9036E" w:rsidRPr="00EA3C8F" w:rsidRDefault="00C9036E" w:rsidP="004843F8">
      <w:pPr>
        <w:spacing w:before="0"/>
        <w:rPr>
          <w:sz w:val="8"/>
        </w:rPr>
      </w:pPr>
    </w:p>
    <w:sectPr w:rsidR="00C9036E" w:rsidRPr="00EA3C8F" w:rsidSect="00291142">
      <w:headerReference w:type="default" r:id="rId11"/>
      <w:pgSz w:w="11906" w:h="16838" w:code="9"/>
      <w:pgMar w:top="1210" w:right="893" w:bottom="360" w:left="893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1DA" w:rsidRDefault="00F541DA" w:rsidP="000861BD">
      <w:r>
        <w:separator/>
      </w:r>
    </w:p>
  </w:endnote>
  <w:endnote w:type="continuationSeparator" w:id="0">
    <w:p w:rsidR="00F541DA" w:rsidRDefault="00F541DA" w:rsidP="0008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Corbel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1DA" w:rsidRDefault="00F541DA" w:rsidP="000861BD">
      <w:r>
        <w:separator/>
      </w:r>
    </w:p>
  </w:footnote>
  <w:footnote w:type="continuationSeparator" w:id="0">
    <w:p w:rsidR="00F541DA" w:rsidRDefault="00F541DA" w:rsidP="00086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BD" w:rsidRDefault="005D44A0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7F66BD45" wp14:editId="6B4BE7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90688" cy="10058400"/>
              <wp:effectExtent l="0" t="0" r="39370" b="19050"/>
              <wp:wrapNone/>
              <wp:docPr id="624" name="Группа 624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688" cy="10058400"/>
                        <a:chOff x="0" y="0"/>
                        <a:chExt cx="7787640" cy="10058400"/>
                      </a:xfrm>
                    </wpg:grpSpPr>
                    <wps:wsp>
                      <wps:cNvPr id="2" name="Прямая соединительная линия 1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15240" y="4572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Прямая соединительная линия 2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22860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92" name="Прямая соединительная линия 3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41148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Прямая соединительная линия 4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59436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" name="Прямая соединительная линия 8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68580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19" name="Графический объект 17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685800" y="457200"/>
                          <a:ext cx="3188970" cy="816610"/>
                          <a:chOff x="-7144" y="-102257"/>
                          <a:chExt cx="6005513" cy="2019163"/>
                        </a:xfrm>
                      </wpg:grpSpPr>
                      <wps:wsp>
                        <wps:cNvPr id="20" name="Полилиния: фигура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илиния: Фигура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олилиния: Фигура 23">
                          <a:extLst>
                            <a:ext uri="{C183D7F6-B498-43B3-948B-1728B52AA6E4}">
  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            </a:ext>
                          </a:extLst>
                        </wps:cNvPr>
                        <wps:cNvSpPr/>
                        <wps:spPr>
                          <a:xfrm>
                            <a:off x="-7144" y="-102257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илиния: фигура 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8" name="Прямая соединительная линия 6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96012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" name="Прямая соединительная линия 5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7781925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046C90" id="Группа 624" o:spid="_x0000_s1026" style="position:absolute;margin-left:0;margin-top:0;width:613.45pt;height:11in;z-index:251693056;mso-position-horizontal:center;mso-position-horizontal-relative:page;mso-position-vertical:center;mso-position-vertical-relative:page;mso-width-relative:margin;mso-height-relative:margin" coordsize="7787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">
              <v:line id="Прямая соединительная линия 1" o:spid="_x0000_s1027" style="position:absolute;visibility:visible;mso-wrap-style:square" from="152,4572" to="7787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<v:stroke dashstyle="dash" joinstyle="miter"/>
              </v:line>
              <v:line id="Прямая соединительная линия 2" o:spid="_x0000_s1028" style="position:absolute;visibility:visible;mso-wrap-style:square" from="0,22860" to="77724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<v:stroke dashstyle="dash" joinstyle="miter"/>
              </v:line>
              <v:line id="Прямая соединительная линия 3" o:spid="_x0000_s1029" style="position:absolute;visibility:visible;mso-wrap-style:square" from="0,41148" to="77724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" strokecolor="#d8d8d8 [2732]" strokeweight=".5pt">
                <v:stroke dashstyle="dash" joinstyle="miter"/>
              </v:line>
              <v:line id="Прямая соединительная линия 4" o:spid="_x0000_s1030" style="position:absolute;visibility:visible;mso-wrap-style:square" from="0,59436" to="77724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<v:stroke dashstyle="dash" joinstyle="miter"/>
              </v:line>
              <v:line id="Прямая соединительная линия 8" o:spid="_x0000_s1031" style="position:absolute;visibility:visible;mso-wrap-style:square" from="6858,0" to="685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<v:stroke dashstyle="dash" joinstyle="miter"/>
              </v:line>
              <v:group id="Графический объект 17" o:spid="_x0000_s1032" style="position:absolute;left:6858;top:4572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 id="Полилиния: фигура 20" o:spid="_x0000_s103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5eccf3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игура 22" o:spid="_x0000_s103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4e67c8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игура 23" o:spid="_x0000_s103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" path="m7144,7144r,606742c647224,1034891,2136934,964406,3546634,574834,4882039,205264,5998369,893921,5998369,893921r,-886777l7144,7144xe" fillcolor="#4e67c8 [3204]" stroked="f">
                  <v:fill color2="#94a3d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Полилиния: фигура 24" o:spid="_x0000_s103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5eccf3 [3205]" stroked="f">
                  <v:fill color2="#11b1ea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  <v:line id="Прямая соединительная линия 6" o:spid="_x0000_s1037" style="position:absolute;visibility:visible;mso-wrap-style:square" from="0,96012" to="77724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<v:stroke dashstyle="dash" joinstyle="miter"/>
              </v:line>
              <v:line id="Прямая соединительная линия 5" o:spid="_x0000_s1038" style="position:absolute;visibility:visible;mso-wrap-style:square" from="0,77819" to="77724,7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<v:stroke dashstyle="dash" joinstyle="miter"/>
              </v:lin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B4"/>
    <w:rsid w:val="00077F0D"/>
    <w:rsid w:val="000861BD"/>
    <w:rsid w:val="000C44AE"/>
    <w:rsid w:val="00130407"/>
    <w:rsid w:val="001604F6"/>
    <w:rsid w:val="001B5494"/>
    <w:rsid w:val="001B63A7"/>
    <w:rsid w:val="001D4CE0"/>
    <w:rsid w:val="001E4EC5"/>
    <w:rsid w:val="00202C01"/>
    <w:rsid w:val="00236089"/>
    <w:rsid w:val="0023706A"/>
    <w:rsid w:val="002509E2"/>
    <w:rsid w:val="00261414"/>
    <w:rsid w:val="00291142"/>
    <w:rsid w:val="002A7DD6"/>
    <w:rsid w:val="00303827"/>
    <w:rsid w:val="003130EF"/>
    <w:rsid w:val="00321631"/>
    <w:rsid w:val="003332F4"/>
    <w:rsid w:val="003369B1"/>
    <w:rsid w:val="00377B44"/>
    <w:rsid w:val="003D27AF"/>
    <w:rsid w:val="00453D7F"/>
    <w:rsid w:val="00465CC4"/>
    <w:rsid w:val="004843F8"/>
    <w:rsid w:val="004C628D"/>
    <w:rsid w:val="004D646C"/>
    <w:rsid w:val="004E3B0A"/>
    <w:rsid w:val="005370F3"/>
    <w:rsid w:val="005373F0"/>
    <w:rsid w:val="00542B92"/>
    <w:rsid w:val="00567CE6"/>
    <w:rsid w:val="00590DA2"/>
    <w:rsid w:val="005B26EB"/>
    <w:rsid w:val="005C7937"/>
    <w:rsid w:val="005D089A"/>
    <w:rsid w:val="005D44A0"/>
    <w:rsid w:val="005F728B"/>
    <w:rsid w:val="00662CB2"/>
    <w:rsid w:val="006723B4"/>
    <w:rsid w:val="00692208"/>
    <w:rsid w:val="006C7106"/>
    <w:rsid w:val="006E2E41"/>
    <w:rsid w:val="007331A4"/>
    <w:rsid w:val="00770926"/>
    <w:rsid w:val="007725F2"/>
    <w:rsid w:val="00772F60"/>
    <w:rsid w:val="0078664E"/>
    <w:rsid w:val="007A2A57"/>
    <w:rsid w:val="00886B17"/>
    <w:rsid w:val="00897247"/>
    <w:rsid w:val="008B2EB9"/>
    <w:rsid w:val="008C057D"/>
    <w:rsid w:val="008C0AA6"/>
    <w:rsid w:val="00900B27"/>
    <w:rsid w:val="0090148B"/>
    <w:rsid w:val="00906662"/>
    <w:rsid w:val="009308B4"/>
    <w:rsid w:val="00950D75"/>
    <w:rsid w:val="009724A6"/>
    <w:rsid w:val="009C79A8"/>
    <w:rsid w:val="009C7B04"/>
    <w:rsid w:val="00A027BC"/>
    <w:rsid w:val="00A44EAD"/>
    <w:rsid w:val="00A54BA0"/>
    <w:rsid w:val="00A8482A"/>
    <w:rsid w:val="00B36C9F"/>
    <w:rsid w:val="00B41BC1"/>
    <w:rsid w:val="00B55F40"/>
    <w:rsid w:val="00B57801"/>
    <w:rsid w:val="00BA6EE7"/>
    <w:rsid w:val="00BD1694"/>
    <w:rsid w:val="00C32AED"/>
    <w:rsid w:val="00C3386C"/>
    <w:rsid w:val="00C9036E"/>
    <w:rsid w:val="00CA4A72"/>
    <w:rsid w:val="00CA7FB5"/>
    <w:rsid w:val="00CC7A03"/>
    <w:rsid w:val="00D14F89"/>
    <w:rsid w:val="00D422BE"/>
    <w:rsid w:val="00D972AA"/>
    <w:rsid w:val="00DE4160"/>
    <w:rsid w:val="00DF4943"/>
    <w:rsid w:val="00DF7F05"/>
    <w:rsid w:val="00E06216"/>
    <w:rsid w:val="00E41102"/>
    <w:rsid w:val="00E72CD3"/>
    <w:rsid w:val="00E74CB9"/>
    <w:rsid w:val="00E9430C"/>
    <w:rsid w:val="00EA3C8F"/>
    <w:rsid w:val="00EC175D"/>
    <w:rsid w:val="00EC23DA"/>
    <w:rsid w:val="00ED3EA3"/>
    <w:rsid w:val="00EF6994"/>
    <w:rsid w:val="00F3377C"/>
    <w:rsid w:val="00F348DF"/>
    <w:rsid w:val="00F541DA"/>
    <w:rsid w:val="00F665A5"/>
    <w:rsid w:val="00F907E7"/>
    <w:rsid w:val="00F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175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12745" w:themeColor="text2"/>
        <w:kern w:val="2"/>
        <w:sz w:val="18"/>
        <w:szCs w:val="18"/>
        <w:lang w:val="ru-RU" w:eastAsia="ja-JP" w:bidi="ar-SA"/>
        <w14:ligatures w14:val="standard"/>
      </w:rPr>
    </w:rPrDefault>
    <w:pPrDefault>
      <w:pPr>
        <w:spacing w:before="4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7E7"/>
    <w:pPr>
      <w:spacing w:after="0"/>
    </w:pPr>
  </w:style>
  <w:style w:type="paragraph" w:styleId="1">
    <w:name w:val="heading 1"/>
    <w:next w:val="a0"/>
    <w:link w:val="10"/>
    <w:semiHidden/>
    <w:qFormat/>
    <w:rsid w:val="003369B1"/>
    <w:pPr>
      <w:spacing w:after="0"/>
      <w:outlineLvl w:val="0"/>
    </w:pPr>
    <w:rPr>
      <w:rFonts w:asciiTheme="majorHAnsi" w:eastAsia="Times New Roman" w:hAnsiTheme="majorHAnsi" w:cs="Arial"/>
      <w:b/>
      <w:color w:val="4E67C8" w:themeColor="accent1"/>
      <w:spacing w:val="40"/>
      <w:kern w:val="0"/>
      <w:sz w:val="36"/>
      <w:szCs w:val="32"/>
      <w:lang w:eastAsia="en-US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pPr>
      <w:spacing w:after="0"/>
    </w:pPr>
  </w:style>
  <w:style w:type="character" w:styleId="a6">
    <w:name w:val="Placeholder Text"/>
    <w:basedOn w:val="a1"/>
    <w:uiPriority w:val="99"/>
    <w:semiHidden/>
    <w:rPr>
      <w:color w:val="808080"/>
    </w:rPr>
  </w:style>
  <w:style w:type="character" w:styleId="a7">
    <w:name w:val="Strong"/>
    <w:basedOn w:val="a1"/>
    <w:uiPriority w:val="1"/>
    <w:semiHidden/>
    <w:qFormat/>
    <w:rPr>
      <w:b w:val="0"/>
      <w:bCs w:val="0"/>
      <w:color w:val="4E67C8" w:themeColor="accent1"/>
    </w:rPr>
  </w:style>
  <w:style w:type="paragraph" w:customStyle="1" w:styleId="a8">
    <w:name w:val="Организация"/>
    <w:basedOn w:val="a"/>
    <w:uiPriority w:val="1"/>
    <w:semiHidden/>
    <w:qFormat/>
    <w:rPr>
      <w:color w:val="101322" w:themeColor="text2" w:themeShade="80"/>
    </w:rPr>
  </w:style>
  <w:style w:type="paragraph" w:customStyle="1" w:styleId="a9">
    <w:name w:val="Имя"/>
    <w:basedOn w:val="a"/>
    <w:uiPriority w:val="1"/>
    <w:qFormat/>
    <w:rsid w:val="00DE4160"/>
    <w:pPr>
      <w:spacing w:before="0"/>
    </w:pPr>
    <w:rPr>
      <w:caps/>
      <w:color w:val="FFFFFF" w:themeColor="background1"/>
      <w:sz w:val="32"/>
    </w:rPr>
  </w:style>
  <w:style w:type="character" w:customStyle="1" w:styleId="10">
    <w:name w:val="Заголовок 1 Знак"/>
    <w:basedOn w:val="a1"/>
    <w:link w:val="1"/>
    <w:semiHidden/>
    <w:rsid w:val="00DF7F05"/>
    <w:rPr>
      <w:rFonts w:asciiTheme="majorHAnsi" w:eastAsia="Times New Roman" w:hAnsiTheme="majorHAnsi" w:cs="Arial"/>
      <w:b/>
      <w:color w:val="4E67C8" w:themeColor="accent1"/>
      <w:spacing w:val="40"/>
      <w:kern w:val="0"/>
      <w:sz w:val="36"/>
      <w:szCs w:val="32"/>
      <w:lang w:eastAsia="en-US"/>
      <w14:ligatures w14:val="none"/>
    </w:rPr>
  </w:style>
  <w:style w:type="paragraph" w:styleId="a0">
    <w:name w:val="Body Text"/>
    <w:basedOn w:val="a"/>
    <w:link w:val="aa"/>
    <w:uiPriority w:val="99"/>
    <w:semiHidden/>
    <w:unhideWhenUsed/>
    <w:rsid w:val="003369B1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3369B1"/>
  </w:style>
  <w:style w:type="paragraph" w:styleId="ab">
    <w:name w:val="header"/>
    <w:basedOn w:val="a"/>
    <w:link w:val="ac"/>
    <w:uiPriority w:val="99"/>
    <w:semiHidden/>
    <w:rsid w:val="000861BD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DF7F05"/>
  </w:style>
  <w:style w:type="paragraph" w:styleId="ad">
    <w:name w:val="footer"/>
    <w:basedOn w:val="a"/>
    <w:link w:val="ae"/>
    <w:uiPriority w:val="99"/>
    <w:semiHidden/>
    <w:rsid w:val="000861BD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DF7F05"/>
  </w:style>
  <w:style w:type="paragraph" w:styleId="af">
    <w:name w:val="Title"/>
    <w:basedOn w:val="a"/>
    <w:next w:val="a"/>
    <w:link w:val="af0"/>
    <w:uiPriority w:val="10"/>
    <w:semiHidden/>
    <w:qFormat/>
    <w:rsid w:val="00F907E7"/>
    <w:pPr>
      <w:spacing w:before="0"/>
      <w:contextualSpacing/>
    </w:pPr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character" w:customStyle="1" w:styleId="af0">
    <w:name w:val="Заголовок Знак"/>
    <w:basedOn w:val="a1"/>
    <w:link w:val="af"/>
    <w:uiPriority w:val="10"/>
    <w:semiHidden/>
    <w:rsid w:val="00F907E7"/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paragraph" w:styleId="af1">
    <w:name w:val="Balloon Text"/>
    <w:basedOn w:val="a"/>
    <w:link w:val="af2"/>
    <w:uiPriority w:val="99"/>
    <w:semiHidden/>
    <w:unhideWhenUsed/>
    <w:rsid w:val="00886B17"/>
    <w:pPr>
      <w:spacing w:before="0"/>
    </w:pPr>
    <w:rPr>
      <w:rFonts w:ascii="Segoe UI" w:hAnsi="Segoe UI" w:cs="Segoe UI"/>
    </w:rPr>
  </w:style>
  <w:style w:type="character" w:customStyle="1" w:styleId="af2">
    <w:name w:val="Текст выноски Знак"/>
    <w:basedOn w:val="a1"/>
    <w:link w:val="af1"/>
    <w:uiPriority w:val="99"/>
    <w:semiHidden/>
    <w:rsid w:val="00886B17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mo\AppData\Roaming\Microsoft\&#1064;&#1072;&#1073;&#1083;&#1086;&#1085;&#1099;\&#1042;&#1080;&#1079;&#1080;&#1090;&#1085;&#1099;&#1077;%20&#1082;&#1072;&#1088;&#1090;&#1086;&#1095;&#1082;&#1080;%20(&#1089;&#1080;&#1085;&#1080;&#1081;%20&#1087;&#1077;&#1088;&#1077;&#1087;&#1083;&#1077;&#1090;&#1072;&#1102;&#1097;&#1080;&#1081;&#1089;&#1103;%20&#1091;&#1079;&#1086;&#1088;).dotx" TargetMode="External"/></Relationships>
</file>

<file path=word/theme/theme1.xml><?xml version="1.0" encoding="utf-8"?>
<a:theme xmlns:a="http://schemas.openxmlformats.org/drawingml/2006/main" name="Red Business Set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{{Web}}</CompanyFax>
  <CompanyEmail>{{email}}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01862B-A85A-4BC7-B452-86FC5835411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07875C6-36DE-4871-A48B-FE07425D8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2E65F8-010C-4557-BB4D-8A555F402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Визитные карточки (синий переплетающийся узор).dotx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{{Fio}}</dc:description>
  <cp:lastModifiedBy/>
  <cp:revision>1</cp:revision>
  <dcterms:created xsi:type="dcterms:W3CDTF">2022-11-27T06:52:00Z</dcterms:created>
  <dcterms:modified xsi:type="dcterms:W3CDTF">2022-11-27T13:14:00Z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